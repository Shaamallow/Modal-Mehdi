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4395"/>
        <w:gridCol w:w="4965"/>
      </w:tblGrid>
      <w:tr w:rsidR="00D92B95" w14:paraId="7A5FF44E" w14:textId="77777777" w:rsidTr="00581249">
        <w:tc>
          <w:tcPr>
            <w:tcW w:w="4390" w:type="dxa"/>
            <w:vAlign w:val="bottom"/>
          </w:tcPr>
          <w:p w14:paraId="12D0E365" w14:textId="77777777" w:rsidR="00C84833" w:rsidRDefault="002E0B89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2293FB51B58D4BDB98D319D27116F36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874555">
                  <w:t>Eyal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68F4F82AB4D84F868A10C24CFC8812A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874555">
                  <w:t>Benaroche</w:t>
                </w:r>
              </w:sdtContent>
            </w:sdt>
          </w:p>
        </w:tc>
        <w:tc>
          <w:tcPr>
            <w:tcW w:w="4960" w:type="dxa"/>
            <w:vAlign w:val="bottom"/>
          </w:tcPr>
          <w:tbl>
            <w:tblPr>
              <w:tblStyle w:val="TableGrid"/>
              <w:tblW w:w="5013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532"/>
              <w:gridCol w:w="481"/>
            </w:tblGrid>
            <w:tr w:rsidR="00932D92" w:rsidRPr="009D0878" w14:paraId="7CCB55DB" w14:textId="77777777" w:rsidTr="00581249">
              <w:tc>
                <w:tcPr>
                  <w:tcW w:w="4532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72B05CD3" w14:textId="77777777" w:rsidR="004E2970" w:rsidRPr="00F9472C" w:rsidRDefault="002E0B89" w:rsidP="00581249">
                  <w:pPr>
                    <w:pStyle w:val="ContactInfo"/>
                    <w:ind w:left="-1050"/>
                    <w:rPr>
                      <w:rFonts w:ascii="Cambria" w:hAnsi="Cambria"/>
                    </w:rPr>
                  </w:pPr>
                  <w:sdt>
                    <w:sdtPr>
                      <w:rPr>
                        <w:rFonts w:ascii="Cambria" w:hAnsi="Cambria"/>
                      </w:rPr>
                      <w:alias w:val="Enter address:"/>
                      <w:tag w:val="Enter address:"/>
                      <w:id w:val="966779368"/>
                      <w:placeholder>
                        <w:docPart w:val="4069AE70AA1B41EAA7BDF43B60804493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874555" w:rsidRPr="00F9472C">
                        <w:rPr>
                          <w:rFonts w:ascii="Cambria" w:hAnsi="Cambria"/>
                        </w:rPr>
                        <w:t xml:space="preserve">10 Boulevard des </w:t>
                      </w:r>
                      <w:proofErr w:type="spellStart"/>
                      <w:r w:rsidR="00874555" w:rsidRPr="00F9472C">
                        <w:rPr>
                          <w:rFonts w:ascii="Cambria" w:hAnsi="Cambria"/>
                        </w:rPr>
                        <w:t>Maréchaux</w:t>
                      </w:r>
                      <w:proofErr w:type="spellEnd"/>
                      <w:r w:rsidR="00874555" w:rsidRPr="00F9472C">
                        <w:rPr>
                          <w:rFonts w:ascii="Cambria" w:hAnsi="Cambria"/>
                        </w:rPr>
                        <w:t xml:space="preserve">, 91120, </w:t>
                      </w:r>
                      <w:proofErr w:type="spellStart"/>
                      <w:r w:rsidR="00874555" w:rsidRPr="00F9472C">
                        <w:rPr>
                          <w:rFonts w:ascii="Cambria" w:hAnsi="Cambria"/>
                        </w:rPr>
                        <w:t>Palaiseau</w:t>
                      </w:r>
                      <w:proofErr w:type="spellEnd"/>
                    </w:sdtContent>
                  </w:sdt>
                </w:p>
              </w:tc>
              <w:tc>
                <w:tcPr>
                  <w:tcW w:w="481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72E60143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FC9355F" wp14:editId="451161D7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BE6433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6E8B3339" w14:textId="77777777" w:rsidTr="00581249">
              <w:sdt>
                <w:sdtPr>
                  <w:rPr>
                    <w:rFonts w:ascii="Cambria" w:hAnsi="Cambria"/>
                  </w:rPr>
                  <w:alias w:val="Enter phone:"/>
                  <w:tag w:val="Enter phone:"/>
                  <w:id w:val="-1849400302"/>
                  <w:placeholder>
                    <w:docPart w:val="E596C4875EFA415283BF6137EEA58AD3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32" w:type="dxa"/>
                      <w:tcMar>
                        <w:left w:w="720" w:type="dxa"/>
                        <w:right w:w="29" w:type="dxa"/>
                      </w:tcMar>
                    </w:tcPr>
                    <w:p w14:paraId="1FA9AFC4" w14:textId="77777777" w:rsidR="00932D92" w:rsidRPr="00F9472C" w:rsidRDefault="00874555" w:rsidP="00932D92">
                      <w:pPr>
                        <w:pStyle w:val="ContactInfo"/>
                        <w:rPr>
                          <w:rFonts w:ascii="Cambria" w:hAnsi="Cambria"/>
                        </w:rPr>
                      </w:pPr>
                      <w:r w:rsidRPr="00F9472C">
                        <w:rPr>
                          <w:rFonts w:ascii="Cambria" w:hAnsi="Cambria"/>
                        </w:rPr>
                        <w:t>+33695219066</w:t>
                      </w:r>
                    </w:p>
                  </w:tc>
                </w:sdtContent>
              </w:sdt>
              <w:tc>
                <w:tcPr>
                  <w:tcW w:w="481" w:type="dxa"/>
                  <w:tcMar>
                    <w:left w:w="0" w:type="dxa"/>
                    <w:right w:w="0" w:type="dxa"/>
                  </w:tcMar>
                </w:tcPr>
                <w:p w14:paraId="4BC8B9C2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6E35743" wp14:editId="1A977D3C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ADC146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06F0EA98" w14:textId="77777777" w:rsidTr="00581249">
              <w:sdt>
                <w:sdtPr>
                  <w:rPr>
                    <w:rFonts w:ascii="Cambria" w:hAnsi="Cambria"/>
                  </w:rPr>
                  <w:alias w:val="Enter email:"/>
                  <w:tag w:val="Enter email:"/>
                  <w:id w:val="-675184368"/>
                  <w:placeholder>
                    <w:docPart w:val="3B15EC9E5D224C51A62A348C4C9C593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32" w:type="dxa"/>
                      <w:tcMar>
                        <w:left w:w="720" w:type="dxa"/>
                        <w:right w:w="29" w:type="dxa"/>
                      </w:tcMar>
                    </w:tcPr>
                    <w:p w14:paraId="6D38F330" w14:textId="77777777" w:rsidR="00932D92" w:rsidRPr="00F9472C" w:rsidRDefault="00874555" w:rsidP="00874555">
                      <w:pPr>
                        <w:pStyle w:val="ContactInfo"/>
                        <w:ind w:left="-348"/>
                        <w:rPr>
                          <w:rFonts w:ascii="Cambria" w:hAnsi="Cambria"/>
                        </w:rPr>
                      </w:pPr>
                      <w:r w:rsidRPr="00F9472C">
                        <w:rPr>
                          <w:rFonts w:ascii="Cambria" w:hAnsi="Cambria"/>
                        </w:rPr>
                        <w:t>eyal.benaroche@polytechnique.edu</w:t>
                      </w:r>
                    </w:p>
                  </w:tc>
                </w:sdtContent>
              </w:sdt>
              <w:tc>
                <w:tcPr>
                  <w:tcW w:w="481" w:type="dxa"/>
                  <w:tcMar>
                    <w:left w:w="0" w:type="dxa"/>
                    <w:right w:w="0" w:type="dxa"/>
                  </w:tcMar>
                </w:tcPr>
                <w:p w14:paraId="3CD65E6A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0AC1CBF" wp14:editId="25D79CD6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A662F1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FDCA5A4" w14:textId="77777777" w:rsidTr="00581249">
              <w:sdt>
                <w:sdtPr>
                  <w:rPr>
                    <w:rFonts w:ascii="Cambria" w:hAnsi="Cambria"/>
                  </w:rPr>
                  <w:alias w:val="Enter LinkedIn profile:"/>
                  <w:tag w:val="Enter LinkedIn profile:"/>
                  <w:id w:val="1102843699"/>
                  <w:placeholder>
                    <w:docPart w:val="8CC86519E3914FC8A450994B9A24CCB6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32" w:type="dxa"/>
                      <w:tcMar>
                        <w:left w:w="720" w:type="dxa"/>
                        <w:right w:w="29" w:type="dxa"/>
                      </w:tcMar>
                    </w:tcPr>
                    <w:p w14:paraId="636473C7" w14:textId="77777777" w:rsidR="00932D92" w:rsidRPr="00F9472C" w:rsidRDefault="00AE7978" w:rsidP="00AE7978">
                      <w:pPr>
                        <w:pStyle w:val="ContactInfo"/>
                        <w:ind w:left="-348"/>
                        <w:rPr>
                          <w:rFonts w:ascii="Cambria" w:hAnsi="Cambria"/>
                        </w:rPr>
                      </w:pPr>
                      <w:r w:rsidRPr="00F9472C">
                        <w:rPr>
                          <w:rFonts w:ascii="Cambria" w:hAnsi="Cambria"/>
                        </w:rPr>
                        <w:t>www.linkedin.com/in/eyal-benaroche</w:t>
                      </w:r>
                    </w:p>
                  </w:tc>
                </w:sdtContent>
              </w:sdt>
              <w:tc>
                <w:tcPr>
                  <w:tcW w:w="481" w:type="dxa"/>
                  <w:tcMar>
                    <w:left w:w="0" w:type="dxa"/>
                    <w:right w:w="0" w:type="dxa"/>
                  </w:tcMar>
                </w:tcPr>
                <w:p w14:paraId="1FBA79BA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5BA8823A" wp14:editId="6A98C5A8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C8D69F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86903ED" w14:textId="77777777" w:rsidTr="00581249">
              <w:sdt>
                <w:sdtPr>
                  <w:rPr>
                    <w:rFonts w:ascii="Cambria" w:hAnsi="Cambria"/>
                  </w:rPr>
                  <w:alias w:val="Enter Twitter/blog/portfolio:"/>
                  <w:tag w:val="Enter Twitter/blog/portfolio:"/>
                  <w:id w:val="182791170"/>
                  <w:placeholder>
                    <w:docPart w:val="BA32DDBBCDEF408A9482C936E77843CB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4532" w:type="dxa"/>
                      <w:tcMar>
                        <w:left w:w="720" w:type="dxa"/>
                        <w:right w:w="29" w:type="dxa"/>
                      </w:tcMar>
                    </w:tcPr>
                    <w:p w14:paraId="5ECB72F2" w14:textId="28B3B402" w:rsidR="00932D92" w:rsidRPr="00F9472C" w:rsidRDefault="001145B6" w:rsidP="00581249">
                      <w:pPr>
                        <w:pStyle w:val="ContactInfo"/>
                        <w:ind w:left="-341" w:firstLine="341"/>
                        <w:rPr>
                          <w:rFonts w:ascii="Cambria" w:hAnsi="Cambria"/>
                        </w:rPr>
                      </w:pPr>
                      <w:r w:rsidRPr="001145B6">
                        <w:rPr>
                          <w:rFonts w:ascii="Cambria" w:hAnsi="Cambria"/>
                        </w:rPr>
                        <w:t>[https://github.com/Shaamallow]</w:t>
                      </w:r>
                    </w:p>
                  </w:tc>
                </w:sdtContent>
              </w:sdt>
              <w:tc>
                <w:tcPr>
                  <w:tcW w:w="481" w:type="dxa"/>
                  <w:tcMar>
                    <w:left w:w="0" w:type="dxa"/>
                    <w:right w:w="0" w:type="dxa"/>
                  </w:tcMar>
                </w:tcPr>
                <w:p w14:paraId="3E059D1C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1E3AF07" wp14:editId="16BE4FBA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536C40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6FC8833F" w14:textId="77777777" w:rsidR="00D92B95" w:rsidRDefault="00D92B95" w:rsidP="009D3336">
            <w:pPr>
              <w:pStyle w:val="Header"/>
            </w:pPr>
          </w:p>
        </w:tc>
      </w:tr>
    </w:tbl>
    <w:p w14:paraId="4E2C4E3E" w14:textId="6E49F2E9" w:rsidR="00C43D65" w:rsidRPr="00F9472C" w:rsidRDefault="00AE7978">
      <w:pPr>
        <w:rPr>
          <w:rFonts w:ascii="Cambria" w:hAnsi="Cambria"/>
          <w:sz w:val="20"/>
          <w:szCs w:val="20"/>
        </w:rPr>
      </w:pPr>
      <w:r w:rsidRPr="00F9472C">
        <w:rPr>
          <w:rFonts w:ascii="Cambria" w:hAnsi="Cambria"/>
          <w:sz w:val="20"/>
          <w:szCs w:val="20"/>
        </w:rPr>
        <w:t xml:space="preserve">A curious and organized engineering student at Ecole Polytechnique. Experienced in teamworking and excellent adaptability from competitive Volleyball and personal projects. Seeking an </w:t>
      </w:r>
      <w:r w:rsidR="00944F48">
        <w:rPr>
          <w:rFonts w:ascii="Cambria" w:hAnsi="Cambria"/>
          <w:sz w:val="20"/>
          <w:szCs w:val="20"/>
        </w:rPr>
        <w:t xml:space="preserve">internship </w:t>
      </w:r>
      <w:r w:rsidRPr="00F9472C">
        <w:rPr>
          <w:rFonts w:ascii="Cambria" w:hAnsi="Cambria"/>
          <w:sz w:val="20"/>
          <w:szCs w:val="20"/>
        </w:rPr>
        <w:t xml:space="preserve">to gain experience for a career in Machine Learning engineering. </w:t>
      </w:r>
    </w:p>
    <w:p w14:paraId="14C28EBF" w14:textId="77777777" w:rsidR="002D22B6" w:rsidRPr="00D25FF6" w:rsidRDefault="002E0B89" w:rsidP="004F314C">
      <w:pPr>
        <w:pStyle w:val="Heading1"/>
        <w:spacing w:before="240"/>
        <w:rPr>
          <w:sz w:val="32"/>
          <w:szCs w:val="28"/>
        </w:rPr>
      </w:pPr>
      <w:sdt>
        <w:sdtPr>
          <w:rPr>
            <w:sz w:val="32"/>
            <w:szCs w:val="28"/>
          </w:rPr>
          <w:alias w:val="Education:"/>
          <w:tag w:val="Education:"/>
          <w:id w:val="543866955"/>
          <w:placeholder>
            <w:docPart w:val="8C48190D52E144E5AAF88F21D675AE00"/>
          </w:placeholder>
          <w:temporary/>
          <w:showingPlcHdr/>
          <w15:appearance w15:val="hidden"/>
        </w:sdtPr>
        <w:sdtEndPr/>
        <w:sdtContent>
          <w:r w:rsidR="002D22B6" w:rsidRPr="00D25FF6">
            <w:rPr>
              <w:sz w:val="32"/>
              <w:szCs w:val="28"/>
            </w:rPr>
            <w:t>Education</w:t>
          </w:r>
        </w:sdtContent>
      </w:sdt>
    </w:p>
    <w:p w14:paraId="06EAF049" w14:textId="77777777" w:rsidR="002D22B6" w:rsidRPr="00D25FF6" w:rsidRDefault="00F61E6E" w:rsidP="002D22B6">
      <w:pPr>
        <w:pStyle w:val="Heading3"/>
        <w:rPr>
          <w:sz w:val="20"/>
          <w:szCs w:val="22"/>
        </w:rPr>
      </w:pPr>
      <w:r w:rsidRPr="00D25FF6">
        <w:rPr>
          <w:sz w:val="20"/>
          <w:szCs w:val="22"/>
        </w:rPr>
        <w:t>2021- Present</w:t>
      </w:r>
    </w:p>
    <w:p w14:paraId="7E10CB26" w14:textId="5B39F0B4" w:rsidR="002D22B6" w:rsidRPr="00D25FF6" w:rsidRDefault="00F61E6E" w:rsidP="002D22B6">
      <w:pPr>
        <w:pStyle w:val="Heading2"/>
        <w:rPr>
          <w:sz w:val="28"/>
          <w:szCs w:val="24"/>
        </w:rPr>
      </w:pPr>
      <w:r w:rsidRPr="00D25FF6">
        <w:rPr>
          <w:sz w:val="28"/>
          <w:szCs w:val="24"/>
        </w:rPr>
        <w:t>Ecole Polytechnique</w:t>
      </w:r>
      <w:r w:rsidR="00D25FF6" w:rsidRPr="00D25FF6">
        <w:rPr>
          <w:sz w:val="28"/>
          <w:szCs w:val="24"/>
        </w:rPr>
        <w:t>,</w:t>
      </w:r>
      <w:r w:rsidR="00056D83">
        <w:rPr>
          <w:sz w:val="28"/>
          <w:szCs w:val="24"/>
        </w:rPr>
        <w:t xml:space="preserve"> </w:t>
      </w:r>
      <w:r w:rsidR="002E0B89">
        <w:rPr>
          <w:sz w:val="28"/>
          <w:szCs w:val="24"/>
        </w:rPr>
        <w:t>master’s degree</w:t>
      </w:r>
      <w:r w:rsidR="002D22B6" w:rsidRPr="00D25FF6">
        <w:rPr>
          <w:sz w:val="28"/>
          <w:szCs w:val="24"/>
        </w:rPr>
        <w:t xml:space="preserve"> </w:t>
      </w:r>
      <w:r w:rsidR="00D25FF6" w:rsidRPr="00D25FF6">
        <w:rPr>
          <w:rStyle w:val="Emphasis"/>
          <w:sz w:val="28"/>
          <w:szCs w:val="24"/>
        </w:rPr>
        <w:t>e</w:t>
      </w:r>
      <w:r w:rsidRPr="00D25FF6">
        <w:rPr>
          <w:rStyle w:val="Emphasis"/>
          <w:sz w:val="28"/>
          <w:szCs w:val="24"/>
        </w:rPr>
        <w:t>ngineering School</w:t>
      </w:r>
    </w:p>
    <w:p w14:paraId="654E7E91" w14:textId="77777777" w:rsidR="002D22B6" w:rsidRPr="00F9472C" w:rsidRDefault="00F0074A" w:rsidP="00720A38">
      <w:pPr>
        <w:jc w:val="both"/>
        <w:rPr>
          <w:rFonts w:ascii="Cambria" w:hAnsi="Cambria"/>
          <w:sz w:val="20"/>
          <w:szCs w:val="20"/>
        </w:rPr>
      </w:pPr>
      <w:r w:rsidRPr="00F9472C">
        <w:rPr>
          <w:rFonts w:ascii="Cambria" w:hAnsi="Cambria"/>
          <w:sz w:val="20"/>
          <w:szCs w:val="20"/>
        </w:rPr>
        <w:t xml:space="preserve">Studying theoretical and applied mathematics, multiple computer science courses (Theory of computing, Algorithm, Computer Graphics, </w:t>
      </w:r>
      <w:r w:rsidR="0067177F" w:rsidRPr="00F9472C">
        <w:rPr>
          <w:rFonts w:ascii="Cambria" w:hAnsi="Cambria"/>
          <w:sz w:val="20"/>
          <w:szCs w:val="20"/>
        </w:rPr>
        <w:t xml:space="preserve">Data </w:t>
      </w:r>
      <w:r w:rsidR="00720A38" w:rsidRPr="00F9472C">
        <w:rPr>
          <w:rFonts w:ascii="Cambria" w:hAnsi="Cambria"/>
          <w:sz w:val="20"/>
          <w:szCs w:val="20"/>
        </w:rPr>
        <w:t>Analysis) and</w:t>
      </w:r>
      <w:r w:rsidRPr="00F9472C">
        <w:rPr>
          <w:rFonts w:ascii="Cambria" w:hAnsi="Cambria"/>
          <w:sz w:val="20"/>
          <w:szCs w:val="20"/>
        </w:rPr>
        <w:t xml:space="preserve"> </w:t>
      </w:r>
      <w:r w:rsidR="0067177F" w:rsidRPr="00F9472C">
        <w:rPr>
          <w:rFonts w:ascii="Cambria" w:hAnsi="Cambria"/>
          <w:sz w:val="20"/>
          <w:szCs w:val="20"/>
        </w:rPr>
        <w:t xml:space="preserve">basic economics. </w:t>
      </w:r>
      <w:r w:rsidR="00720A38" w:rsidRPr="00F9472C">
        <w:rPr>
          <w:rFonts w:ascii="Cambria" w:hAnsi="Cambria"/>
          <w:sz w:val="20"/>
          <w:szCs w:val="20"/>
        </w:rPr>
        <w:t>Starting learning Japanese.</w:t>
      </w:r>
    </w:p>
    <w:p w14:paraId="0F5A73FE" w14:textId="77777777" w:rsidR="002D22B6" w:rsidRPr="00D25FF6" w:rsidRDefault="00F61E6E" w:rsidP="002D22B6">
      <w:pPr>
        <w:pStyle w:val="Heading3"/>
        <w:rPr>
          <w:sz w:val="20"/>
          <w:szCs w:val="22"/>
        </w:rPr>
      </w:pPr>
      <w:r w:rsidRPr="00D25FF6">
        <w:rPr>
          <w:sz w:val="20"/>
          <w:szCs w:val="22"/>
        </w:rPr>
        <w:t>2019- 2021</w:t>
      </w:r>
    </w:p>
    <w:p w14:paraId="1C209FA8" w14:textId="428AF984" w:rsidR="002D22B6" w:rsidRPr="004D2927" w:rsidRDefault="00F61E6E" w:rsidP="002D22B6">
      <w:pPr>
        <w:pStyle w:val="Heading2"/>
        <w:rPr>
          <w:sz w:val="28"/>
          <w:szCs w:val="24"/>
        </w:rPr>
      </w:pPr>
      <w:r w:rsidRPr="004D2927">
        <w:rPr>
          <w:sz w:val="28"/>
          <w:szCs w:val="24"/>
        </w:rPr>
        <w:t>Lycée Hoche</w:t>
      </w:r>
      <w:r w:rsidR="002D22B6" w:rsidRPr="004D2927">
        <w:rPr>
          <w:sz w:val="28"/>
          <w:szCs w:val="24"/>
        </w:rPr>
        <w:t xml:space="preserve">  </w:t>
      </w:r>
    </w:p>
    <w:p w14:paraId="2A99B557" w14:textId="55F00340" w:rsidR="002D22B6" w:rsidRPr="00F9472C" w:rsidRDefault="00F61E6E" w:rsidP="00720A38">
      <w:pPr>
        <w:jc w:val="both"/>
        <w:rPr>
          <w:rFonts w:ascii="Cambria" w:hAnsi="Cambria"/>
          <w:sz w:val="20"/>
          <w:szCs w:val="20"/>
        </w:rPr>
      </w:pPr>
      <w:r w:rsidRPr="00F9472C">
        <w:rPr>
          <w:rFonts w:ascii="Cambria" w:hAnsi="Cambria"/>
          <w:sz w:val="20"/>
          <w:szCs w:val="20"/>
        </w:rPr>
        <w:t xml:space="preserve">Post-secondary </w:t>
      </w:r>
      <w:r w:rsidR="00F21293" w:rsidRPr="00F9472C">
        <w:rPr>
          <w:rFonts w:ascii="Cambria" w:hAnsi="Cambria"/>
          <w:sz w:val="20"/>
          <w:szCs w:val="20"/>
        </w:rPr>
        <w:t>2-year</w:t>
      </w:r>
      <w:r w:rsidRPr="00F9472C">
        <w:rPr>
          <w:rFonts w:ascii="Cambria" w:hAnsi="Cambria"/>
          <w:sz w:val="20"/>
          <w:szCs w:val="20"/>
        </w:rPr>
        <w:t xml:space="preserve"> study which act as an intensive preparatory course training students for enrolment in one of the </w:t>
      </w:r>
      <w:r w:rsidR="00A053D0" w:rsidRPr="00F9472C">
        <w:rPr>
          <w:rFonts w:ascii="Cambria" w:hAnsi="Cambria"/>
          <w:sz w:val="20"/>
          <w:szCs w:val="20"/>
        </w:rPr>
        <w:t>top-level</w:t>
      </w:r>
      <w:r w:rsidRPr="00F9472C">
        <w:rPr>
          <w:rFonts w:ascii="Cambria" w:hAnsi="Cambria"/>
          <w:sz w:val="20"/>
          <w:szCs w:val="20"/>
        </w:rPr>
        <w:t xml:space="preserve"> engineer</w:t>
      </w:r>
      <w:r w:rsidR="00056D83">
        <w:rPr>
          <w:rFonts w:ascii="Cambria" w:hAnsi="Cambria"/>
          <w:sz w:val="20"/>
          <w:szCs w:val="20"/>
        </w:rPr>
        <w:t>ing</w:t>
      </w:r>
      <w:r w:rsidRPr="00F9472C">
        <w:rPr>
          <w:rFonts w:ascii="Cambria" w:hAnsi="Cambria"/>
          <w:sz w:val="20"/>
          <w:szCs w:val="20"/>
        </w:rPr>
        <w:t xml:space="preserve"> schools in France. </w:t>
      </w:r>
    </w:p>
    <w:p w14:paraId="29957094" w14:textId="77777777" w:rsidR="00D25FF6" w:rsidRPr="004D2927" w:rsidRDefault="00D25FF6" w:rsidP="00D25FF6">
      <w:pPr>
        <w:pStyle w:val="Heading3"/>
        <w:rPr>
          <w:sz w:val="20"/>
          <w:szCs w:val="22"/>
          <w:lang w:val="fr-FR"/>
        </w:rPr>
      </w:pPr>
      <w:r w:rsidRPr="004D2927">
        <w:rPr>
          <w:sz w:val="20"/>
          <w:szCs w:val="22"/>
          <w:lang w:val="fr-FR"/>
        </w:rPr>
        <w:t>2019- 2021</w:t>
      </w:r>
    </w:p>
    <w:p w14:paraId="650C9CEE" w14:textId="487CE7B0" w:rsidR="00D25FF6" w:rsidRPr="00AD7F12" w:rsidRDefault="00D25FF6" w:rsidP="00D25FF6">
      <w:pPr>
        <w:pStyle w:val="Heading2"/>
        <w:rPr>
          <w:sz w:val="28"/>
          <w:szCs w:val="24"/>
          <w:lang w:val="fr-FR"/>
        </w:rPr>
      </w:pPr>
      <w:r w:rsidRPr="00AD7F12">
        <w:rPr>
          <w:rStyle w:val="Emphasis"/>
          <w:sz w:val="28"/>
          <w:szCs w:val="24"/>
          <w:lang w:val="fr-FR"/>
        </w:rPr>
        <w:t>Ba</w:t>
      </w:r>
      <w:r w:rsidR="00AD7F12" w:rsidRPr="00AD7F12">
        <w:rPr>
          <w:rStyle w:val="Emphasis"/>
          <w:sz w:val="28"/>
          <w:szCs w:val="24"/>
          <w:lang w:val="fr-FR"/>
        </w:rPr>
        <w:t>c</w:t>
      </w:r>
      <w:r w:rsidRPr="00AD7F12">
        <w:rPr>
          <w:rStyle w:val="Emphasis"/>
          <w:sz w:val="28"/>
          <w:szCs w:val="24"/>
          <w:lang w:val="fr-FR"/>
        </w:rPr>
        <w:t>calaureate</w:t>
      </w:r>
      <w:r w:rsidRPr="00AD7F12">
        <w:rPr>
          <w:sz w:val="28"/>
          <w:szCs w:val="24"/>
          <w:lang w:val="fr-FR"/>
        </w:rPr>
        <w:t xml:space="preserve"> </w:t>
      </w:r>
      <w:r w:rsidRPr="00AD7F12">
        <w:rPr>
          <w:rStyle w:val="Emphasis"/>
          <w:sz w:val="28"/>
          <w:szCs w:val="24"/>
          <w:lang w:val="fr-FR"/>
        </w:rPr>
        <w:t>at</w:t>
      </w:r>
      <w:r w:rsidRPr="00AD7F12">
        <w:rPr>
          <w:sz w:val="28"/>
          <w:szCs w:val="24"/>
          <w:lang w:val="fr-FR"/>
        </w:rPr>
        <w:t xml:space="preserve"> </w:t>
      </w:r>
      <w:r w:rsidR="00AD7F12" w:rsidRPr="00AD7F12">
        <w:rPr>
          <w:sz w:val="28"/>
          <w:szCs w:val="24"/>
          <w:lang w:val="fr-FR"/>
        </w:rPr>
        <w:t>Notre Dame de Boulogne</w:t>
      </w:r>
      <w:r w:rsidRPr="00AD7F12">
        <w:rPr>
          <w:sz w:val="28"/>
          <w:szCs w:val="24"/>
          <w:lang w:val="fr-FR"/>
        </w:rPr>
        <w:t xml:space="preserve">  </w:t>
      </w:r>
    </w:p>
    <w:p w14:paraId="2FED3506" w14:textId="0E5D2638" w:rsidR="00D25FF6" w:rsidRPr="00F9472C" w:rsidRDefault="004F314C" w:rsidP="004F314C">
      <w:pPr>
        <w:spacing w:after="0"/>
        <w:jc w:val="both"/>
        <w:rPr>
          <w:rFonts w:ascii="Cambria" w:hAnsi="Cambria"/>
          <w:sz w:val="20"/>
          <w:szCs w:val="20"/>
        </w:rPr>
      </w:pPr>
      <w:r w:rsidRPr="00F9472C">
        <w:rPr>
          <w:rFonts w:ascii="Cambria" w:hAnsi="Cambria"/>
          <w:sz w:val="20"/>
          <w:szCs w:val="20"/>
        </w:rPr>
        <w:t>Passed with highest honors</w:t>
      </w:r>
    </w:p>
    <w:p w14:paraId="65CEA51E" w14:textId="77777777" w:rsidR="00AD13CB" w:rsidRDefault="002E0B89" w:rsidP="004F314C">
      <w:pPr>
        <w:pStyle w:val="Heading1"/>
        <w:spacing w:before="240"/>
      </w:pPr>
      <w:sdt>
        <w:sdtPr>
          <w:alias w:val="Skills:"/>
          <w:tag w:val="Skills:"/>
          <w:id w:val="-891506033"/>
          <w:placeholder>
            <w:docPart w:val="3E3EE5CC00A64DEBAF0D8A64C41A414E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2975"/>
        <w:gridCol w:w="3548"/>
        <w:gridCol w:w="2839"/>
      </w:tblGrid>
      <w:tr w:rsidR="00F5115A" w14:paraId="648B5C0F" w14:textId="77777777" w:rsidTr="00F9472C">
        <w:trPr>
          <w:trHeight w:val="319"/>
        </w:trPr>
        <w:tc>
          <w:tcPr>
            <w:tcW w:w="2972" w:type="dxa"/>
          </w:tcPr>
          <w:p w14:paraId="780C31F0" w14:textId="072FE04A" w:rsidR="00F5115A" w:rsidRPr="00864626" w:rsidRDefault="00F5115A" w:rsidP="00864626">
            <w:pPr>
              <w:pStyle w:val="ListBullet"/>
              <w:numPr>
                <w:ilvl w:val="0"/>
                <w:numId w:val="0"/>
              </w:numPr>
              <w:spacing w:after="100" w:afterAutospacing="1"/>
              <w:ind w:left="360" w:hanging="226"/>
              <w:rPr>
                <w:rFonts w:asciiTheme="majorHAnsi" w:hAnsiTheme="majorHAnsi"/>
                <w:b/>
                <w:bCs/>
              </w:rPr>
            </w:pPr>
            <w:r w:rsidRPr="00864626">
              <w:rPr>
                <w:rFonts w:asciiTheme="majorHAnsi" w:hAnsiTheme="majorHAnsi"/>
                <w:b/>
                <w:bCs/>
              </w:rPr>
              <w:t xml:space="preserve">Relevant </w:t>
            </w:r>
            <w:r w:rsidR="00864626" w:rsidRPr="00864626">
              <w:rPr>
                <w:rFonts w:asciiTheme="majorHAnsi" w:hAnsiTheme="majorHAnsi"/>
                <w:b/>
                <w:bCs/>
              </w:rPr>
              <w:t>s</w:t>
            </w:r>
            <w:r w:rsidRPr="00864626">
              <w:rPr>
                <w:rFonts w:asciiTheme="majorHAnsi" w:hAnsiTheme="majorHAnsi"/>
                <w:b/>
                <w:bCs/>
              </w:rPr>
              <w:t>kills</w:t>
            </w:r>
          </w:p>
        </w:tc>
        <w:tc>
          <w:tcPr>
            <w:tcW w:w="3544" w:type="dxa"/>
            <w:tcMar>
              <w:left w:w="360" w:type="dxa"/>
              <w:right w:w="0" w:type="dxa"/>
            </w:tcMar>
          </w:tcPr>
          <w:p w14:paraId="06E4ADEA" w14:textId="769FBE02" w:rsidR="00F5115A" w:rsidRPr="00864626" w:rsidRDefault="00AA6B42" w:rsidP="00864626">
            <w:pPr>
              <w:pStyle w:val="ListBullet"/>
              <w:numPr>
                <w:ilvl w:val="0"/>
                <w:numId w:val="0"/>
              </w:numPr>
              <w:spacing w:after="100" w:afterAutospacing="1"/>
              <w:rPr>
                <w:rFonts w:asciiTheme="majorHAnsi" w:hAnsiTheme="majorHAnsi"/>
                <w:b/>
                <w:bCs/>
              </w:rPr>
            </w:pPr>
            <w:r w:rsidRPr="00864626">
              <w:rPr>
                <w:rFonts w:asciiTheme="majorHAnsi" w:hAnsiTheme="majorHAnsi"/>
                <w:b/>
                <w:bCs/>
              </w:rPr>
              <w:t>Languages</w:t>
            </w:r>
          </w:p>
        </w:tc>
        <w:tc>
          <w:tcPr>
            <w:tcW w:w="2836" w:type="dxa"/>
          </w:tcPr>
          <w:p w14:paraId="0DF0A8E0" w14:textId="7BE3BD7A" w:rsidR="00F5115A" w:rsidRPr="00864626" w:rsidRDefault="00864626" w:rsidP="00864626">
            <w:pPr>
              <w:pStyle w:val="ListBullet"/>
              <w:numPr>
                <w:ilvl w:val="0"/>
                <w:numId w:val="0"/>
              </w:numPr>
              <w:spacing w:after="100" w:afterAutospacing="1"/>
              <w:ind w:left="360" w:hanging="217"/>
              <w:rPr>
                <w:rFonts w:asciiTheme="majorHAnsi" w:hAnsiTheme="majorHAnsi"/>
                <w:b/>
                <w:bCs/>
              </w:rPr>
            </w:pPr>
            <w:r w:rsidRPr="00864626">
              <w:rPr>
                <w:rFonts w:asciiTheme="majorHAnsi" w:hAnsiTheme="majorHAnsi"/>
                <w:b/>
                <w:bCs/>
              </w:rPr>
              <w:t>Other skills</w:t>
            </w:r>
          </w:p>
        </w:tc>
      </w:tr>
      <w:tr w:rsidR="00F5115A" w14:paraId="172FED11" w14:textId="487C3B6E" w:rsidTr="00B86265">
        <w:trPr>
          <w:trHeight w:val="915"/>
        </w:trPr>
        <w:tc>
          <w:tcPr>
            <w:tcW w:w="2972" w:type="dxa"/>
          </w:tcPr>
          <w:p w14:paraId="43A159EC" w14:textId="411C8757" w:rsidR="00F5115A" w:rsidRPr="00F9472C" w:rsidRDefault="00F5115A" w:rsidP="006C19DC">
            <w:pPr>
              <w:pStyle w:val="ListBullet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9472C">
              <w:rPr>
                <w:rFonts w:ascii="Cambria" w:hAnsi="Cambria"/>
                <w:sz w:val="20"/>
                <w:szCs w:val="20"/>
              </w:rPr>
              <w:t>Python</w:t>
            </w:r>
            <w:r w:rsidR="00864626" w:rsidRPr="00F9472C">
              <w:rPr>
                <w:rFonts w:ascii="Cambria" w:hAnsi="Cambria"/>
                <w:sz w:val="20"/>
                <w:szCs w:val="20"/>
              </w:rPr>
              <w:t xml:space="preserve"> (</w:t>
            </w:r>
            <w:proofErr w:type="spellStart"/>
            <w:r w:rsidR="00864626" w:rsidRPr="00F9472C">
              <w:rPr>
                <w:rFonts w:ascii="Cambria" w:hAnsi="Cambria"/>
                <w:sz w:val="20"/>
                <w:szCs w:val="20"/>
              </w:rPr>
              <w:t>PyTorch</w:t>
            </w:r>
            <w:proofErr w:type="spellEnd"/>
            <w:r w:rsidR="00864626" w:rsidRPr="00F9472C">
              <w:rPr>
                <w:rFonts w:ascii="Cambria" w:hAnsi="Cambria"/>
                <w:sz w:val="20"/>
                <w:szCs w:val="20"/>
              </w:rPr>
              <w:t>, TensorFlow</w:t>
            </w:r>
            <w:r w:rsidR="004A1C45" w:rsidRPr="00F9472C">
              <w:rPr>
                <w:rFonts w:ascii="Cambria" w:hAnsi="Cambria"/>
                <w:sz w:val="20"/>
                <w:szCs w:val="20"/>
              </w:rPr>
              <w:t xml:space="preserve">, </w:t>
            </w:r>
            <w:r w:rsidR="00F34E37">
              <w:rPr>
                <w:rFonts w:ascii="Cambria" w:hAnsi="Cambria"/>
                <w:sz w:val="20"/>
                <w:szCs w:val="20"/>
              </w:rPr>
              <w:t>NLTK</w:t>
            </w:r>
            <w:r w:rsidR="004A1C45" w:rsidRPr="00F9472C">
              <w:rPr>
                <w:rFonts w:ascii="Cambria" w:hAnsi="Cambria"/>
                <w:sz w:val="20"/>
                <w:szCs w:val="20"/>
              </w:rPr>
              <w:t xml:space="preserve"> &amp; usual library for applied Mathematics and data</w:t>
            </w:r>
            <w:r w:rsidR="00421565">
              <w:rPr>
                <w:rFonts w:ascii="Cambria" w:hAnsi="Cambria"/>
                <w:sz w:val="20"/>
                <w:szCs w:val="20"/>
              </w:rPr>
              <w:t xml:space="preserve"> handling</w:t>
            </w:r>
            <w:r w:rsidR="004A1C45" w:rsidRPr="00F9472C">
              <w:rPr>
                <w:rFonts w:ascii="Cambria" w:hAnsi="Cambria"/>
                <w:sz w:val="20"/>
                <w:szCs w:val="20"/>
              </w:rPr>
              <w:t>)</w:t>
            </w:r>
            <w:r w:rsidRPr="00F9472C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20038D66" w14:textId="74E0962B" w:rsidR="00F5115A" w:rsidRPr="00F9472C" w:rsidRDefault="004A1C45" w:rsidP="006C19DC">
            <w:pPr>
              <w:pStyle w:val="ListBullet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9472C">
              <w:rPr>
                <w:rFonts w:ascii="Cambria" w:hAnsi="Cambria"/>
                <w:sz w:val="20"/>
                <w:szCs w:val="20"/>
              </w:rPr>
              <w:t xml:space="preserve">Web </w:t>
            </w:r>
            <w:r w:rsidR="00374ECC" w:rsidRPr="00F9472C">
              <w:rPr>
                <w:rFonts w:ascii="Cambria" w:hAnsi="Cambria"/>
                <w:sz w:val="20"/>
                <w:szCs w:val="20"/>
              </w:rPr>
              <w:t>development</w:t>
            </w:r>
          </w:p>
          <w:p w14:paraId="435453A7" w14:textId="15EDAE55" w:rsidR="00F5115A" w:rsidRPr="00F9472C" w:rsidRDefault="004A1C45" w:rsidP="006C19DC">
            <w:pPr>
              <w:pStyle w:val="ListBullet"/>
              <w:numPr>
                <w:ilvl w:val="0"/>
                <w:numId w:val="4"/>
              </w:numPr>
              <w:rPr>
                <w:rFonts w:ascii="Cambria" w:hAnsi="Cambria"/>
                <w:sz w:val="20"/>
                <w:szCs w:val="20"/>
              </w:rPr>
            </w:pPr>
            <w:r w:rsidRPr="00F9472C">
              <w:rPr>
                <w:rFonts w:ascii="Cambria" w:hAnsi="Cambria"/>
                <w:sz w:val="20"/>
                <w:szCs w:val="20"/>
              </w:rPr>
              <w:t>Computer Hardware</w:t>
            </w:r>
            <w:r w:rsidR="006C19DC" w:rsidRPr="00F9472C">
              <w:rPr>
                <w:rFonts w:ascii="Cambria" w:hAnsi="Cambria"/>
                <w:sz w:val="20"/>
                <w:szCs w:val="20"/>
              </w:rPr>
              <w:t xml:space="preserve"> and IoT</w:t>
            </w:r>
          </w:p>
        </w:tc>
        <w:tc>
          <w:tcPr>
            <w:tcW w:w="3544" w:type="dxa"/>
            <w:tcMar>
              <w:left w:w="360" w:type="dxa"/>
              <w:right w:w="0" w:type="dxa"/>
            </w:tcMar>
          </w:tcPr>
          <w:p w14:paraId="3BAA32A3" w14:textId="087A0533" w:rsidR="006C19DC" w:rsidRPr="00F9472C" w:rsidRDefault="006C19DC" w:rsidP="006C19DC">
            <w:pPr>
              <w:pStyle w:val="ListBullet"/>
              <w:ind w:left="205" w:hanging="283"/>
              <w:rPr>
                <w:rFonts w:ascii="Cambria" w:hAnsi="Cambria"/>
                <w:sz w:val="20"/>
                <w:szCs w:val="20"/>
              </w:rPr>
            </w:pPr>
            <w:r w:rsidRPr="00F9472C">
              <w:rPr>
                <w:rFonts w:ascii="Cambria" w:hAnsi="Cambria"/>
                <w:sz w:val="20"/>
                <w:szCs w:val="20"/>
              </w:rPr>
              <w:t xml:space="preserve">French </w:t>
            </w:r>
            <w:r w:rsidR="00DD3B45">
              <w:rPr>
                <w:rFonts w:ascii="Cambria" w:hAnsi="Cambria"/>
                <w:sz w:val="20"/>
                <w:szCs w:val="20"/>
              </w:rPr>
              <w:t>[</w:t>
            </w:r>
            <w:r w:rsidRPr="00F9472C">
              <w:rPr>
                <w:rFonts w:ascii="Cambria" w:hAnsi="Cambria"/>
                <w:sz w:val="20"/>
                <w:szCs w:val="20"/>
              </w:rPr>
              <w:t>native</w:t>
            </w:r>
            <w:r w:rsidR="00DD3B45">
              <w:rPr>
                <w:rFonts w:ascii="Cambria" w:hAnsi="Cambria"/>
                <w:sz w:val="20"/>
                <w:szCs w:val="20"/>
              </w:rPr>
              <w:t>]</w:t>
            </w:r>
          </w:p>
          <w:p w14:paraId="151A0018" w14:textId="73B99AAB" w:rsidR="00F5115A" w:rsidRPr="00F9472C" w:rsidRDefault="00F5115A" w:rsidP="006C19DC">
            <w:pPr>
              <w:pStyle w:val="ListBullet"/>
              <w:ind w:left="205" w:hanging="283"/>
              <w:rPr>
                <w:rFonts w:ascii="Cambria" w:hAnsi="Cambria"/>
                <w:sz w:val="20"/>
                <w:szCs w:val="20"/>
              </w:rPr>
            </w:pPr>
            <w:r w:rsidRPr="00F9472C">
              <w:rPr>
                <w:rFonts w:ascii="Cambria" w:hAnsi="Cambria"/>
                <w:sz w:val="20"/>
                <w:szCs w:val="20"/>
              </w:rPr>
              <w:t xml:space="preserve">English </w:t>
            </w:r>
            <w:r w:rsidR="00DD3B45">
              <w:rPr>
                <w:rFonts w:ascii="Cambria" w:hAnsi="Cambria"/>
                <w:sz w:val="20"/>
                <w:szCs w:val="20"/>
              </w:rPr>
              <w:t>[</w:t>
            </w:r>
            <w:r w:rsidRPr="00F9472C">
              <w:rPr>
                <w:rFonts w:ascii="Cambria" w:hAnsi="Cambria"/>
                <w:sz w:val="20"/>
                <w:szCs w:val="20"/>
              </w:rPr>
              <w:t>B2/C1</w:t>
            </w:r>
            <w:r w:rsidR="00DD3B45">
              <w:rPr>
                <w:rFonts w:ascii="Cambria" w:hAnsi="Cambria"/>
                <w:sz w:val="20"/>
                <w:szCs w:val="20"/>
              </w:rPr>
              <w:t>]</w:t>
            </w:r>
            <w:r w:rsidRPr="00F9472C">
              <w:rPr>
                <w:rFonts w:ascii="Cambria" w:hAnsi="Cambria"/>
                <w:sz w:val="20"/>
                <w:szCs w:val="20"/>
              </w:rPr>
              <w:t xml:space="preserve"> </w:t>
            </w:r>
          </w:p>
          <w:p w14:paraId="218244B4" w14:textId="2BA1C71B" w:rsidR="00F5115A" w:rsidRPr="00F9472C" w:rsidRDefault="00F5115A" w:rsidP="006C19DC">
            <w:pPr>
              <w:pStyle w:val="ListBullet"/>
              <w:ind w:left="205" w:hanging="283"/>
              <w:rPr>
                <w:rFonts w:ascii="Cambria" w:hAnsi="Cambria"/>
                <w:sz w:val="20"/>
                <w:szCs w:val="20"/>
              </w:rPr>
            </w:pPr>
            <w:r w:rsidRPr="00F9472C">
              <w:rPr>
                <w:rFonts w:ascii="Cambria" w:hAnsi="Cambria"/>
                <w:sz w:val="20"/>
                <w:szCs w:val="20"/>
              </w:rPr>
              <w:t xml:space="preserve">Japanese </w:t>
            </w:r>
            <w:r w:rsidR="00DD3B45">
              <w:rPr>
                <w:rFonts w:ascii="Cambria" w:hAnsi="Cambria"/>
                <w:sz w:val="20"/>
                <w:szCs w:val="20"/>
              </w:rPr>
              <w:t>[</w:t>
            </w:r>
            <w:r w:rsidR="006C19DC" w:rsidRPr="00F9472C">
              <w:rPr>
                <w:rFonts w:ascii="Cambria" w:hAnsi="Cambria"/>
                <w:sz w:val="20"/>
                <w:szCs w:val="20"/>
              </w:rPr>
              <w:t>A</w:t>
            </w:r>
            <w:r w:rsidR="004D2927">
              <w:rPr>
                <w:rFonts w:ascii="Cambria" w:hAnsi="Cambria"/>
                <w:sz w:val="20"/>
                <w:szCs w:val="20"/>
              </w:rPr>
              <w:t>1</w:t>
            </w:r>
            <w:r w:rsidR="00DD3B45">
              <w:rPr>
                <w:rFonts w:ascii="Cambria" w:hAnsi="Cambria"/>
                <w:sz w:val="20"/>
                <w:szCs w:val="20"/>
              </w:rPr>
              <w:t>]</w:t>
            </w:r>
          </w:p>
          <w:p w14:paraId="5CDF4FDD" w14:textId="590D1584" w:rsidR="006C19DC" w:rsidRPr="00F9472C" w:rsidRDefault="006C19DC" w:rsidP="006C19DC">
            <w:pPr>
              <w:pStyle w:val="ListBullet"/>
              <w:ind w:left="205" w:hanging="283"/>
              <w:rPr>
                <w:rFonts w:ascii="Cambria" w:hAnsi="Cambria"/>
                <w:sz w:val="20"/>
                <w:szCs w:val="20"/>
              </w:rPr>
            </w:pPr>
            <w:r w:rsidRPr="00F9472C">
              <w:rPr>
                <w:rFonts w:ascii="Cambria" w:hAnsi="Cambria"/>
                <w:sz w:val="20"/>
                <w:szCs w:val="20"/>
              </w:rPr>
              <w:t xml:space="preserve">Spanish </w:t>
            </w:r>
            <w:r w:rsidR="00DD3B45">
              <w:rPr>
                <w:rFonts w:ascii="Cambria" w:hAnsi="Cambria"/>
                <w:sz w:val="20"/>
                <w:szCs w:val="20"/>
              </w:rPr>
              <w:t>[</w:t>
            </w:r>
            <w:r w:rsidRPr="00F9472C">
              <w:rPr>
                <w:rFonts w:ascii="Cambria" w:hAnsi="Cambria"/>
                <w:sz w:val="20"/>
                <w:szCs w:val="20"/>
              </w:rPr>
              <w:t>B</w:t>
            </w:r>
            <w:r w:rsidR="002703F0" w:rsidRPr="00F9472C">
              <w:rPr>
                <w:rFonts w:ascii="Cambria" w:hAnsi="Cambria"/>
                <w:sz w:val="20"/>
                <w:szCs w:val="20"/>
              </w:rPr>
              <w:t>1</w:t>
            </w:r>
            <w:r w:rsidR="00DD3B45">
              <w:rPr>
                <w:rFonts w:ascii="Cambria" w:hAnsi="Cambria"/>
                <w:sz w:val="20"/>
                <w:szCs w:val="20"/>
              </w:rPr>
              <w:t>]</w:t>
            </w:r>
          </w:p>
          <w:p w14:paraId="1D9278C5" w14:textId="648037D1" w:rsidR="00F5115A" w:rsidRPr="00F9472C" w:rsidRDefault="00F5115A" w:rsidP="006C19DC">
            <w:pPr>
              <w:pStyle w:val="ListBullet"/>
              <w:numPr>
                <w:ilvl w:val="0"/>
                <w:numId w:val="0"/>
              </w:numPr>
              <w:ind w:left="205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70DB3F5" w14:textId="77777777" w:rsidR="006C19DC" w:rsidRPr="00F9472C" w:rsidRDefault="006C19DC" w:rsidP="006C19DC">
            <w:pPr>
              <w:pStyle w:val="ListBullet"/>
              <w:ind w:hanging="217"/>
              <w:rPr>
                <w:rFonts w:ascii="Cambria" w:hAnsi="Cambria"/>
                <w:sz w:val="20"/>
                <w:szCs w:val="20"/>
              </w:rPr>
            </w:pPr>
            <w:r w:rsidRPr="00F9472C">
              <w:rPr>
                <w:rFonts w:ascii="Cambria" w:hAnsi="Cambria"/>
                <w:sz w:val="20"/>
                <w:szCs w:val="20"/>
              </w:rPr>
              <w:t xml:space="preserve">Applied Mathematics </w:t>
            </w:r>
          </w:p>
          <w:p w14:paraId="2FA7E520" w14:textId="1CF61198" w:rsidR="00F5115A" w:rsidRPr="00F9472C" w:rsidRDefault="006C19DC" w:rsidP="006C19DC">
            <w:pPr>
              <w:pStyle w:val="ListBullet"/>
              <w:ind w:hanging="217"/>
              <w:rPr>
                <w:rFonts w:ascii="Cambria" w:hAnsi="Cambria"/>
                <w:sz w:val="20"/>
                <w:szCs w:val="20"/>
              </w:rPr>
            </w:pPr>
            <w:r w:rsidRPr="00F9472C">
              <w:rPr>
                <w:rFonts w:ascii="Cambria" w:hAnsi="Cambria"/>
                <w:sz w:val="20"/>
                <w:szCs w:val="20"/>
              </w:rPr>
              <w:t>Theoretical Mathematics</w:t>
            </w:r>
          </w:p>
          <w:p w14:paraId="691E68FC" w14:textId="77777777" w:rsidR="006C19DC" w:rsidRDefault="00DD3B45" w:rsidP="006C19DC">
            <w:pPr>
              <w:pStyle w:val="ListBullet"/>
              <w:ind w:hanging="217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Economics</w:t>
            </w:r>
          </w:p>
          <w:p w14:paraId="6100C5EC" w14:textId="6199ECCD" w:rsidR="00DD3B45" w:rsidRPr="00F9472C" w:rsidRDefault="00DD3B45" w:rsidP="003147E4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24A6744D" w14:textId="77777777" w:rsidR="002D22B6" w:rsidRDefault="002E0B89" w:rsidP="00AE335F">
      <w:pPr>
        <w:pStyle w:val="Heading1"/>
        <w:spacing w:before="240"/>
      </w:pPr>
      <w:sdt>
        <w:sdtPr>
          <w:alias w:val="Experience:"/>
          <w:tag w:val="Experience:"/>
          <w:id w:val="-898354009"/>
          <w:placeholder>
            <w:docPart w:val="A8508908608342018E63CC0E778C8E9B"/>
          </w:placeholder>
          <w:temporary/>
          <w:showingPlcHdr/>
          <w15:appearance w15:val="hidden"/>
        </w:sdtPr>
        <w:sdtEndPr/>
        <w:sdtContent>
          <w:r w:rsidR="002D22B6" w:rsidRPr="00AD3FD8">
            <w:t>Experience</w:t>
          </w:r>
        </w:sdtContent>
      </w:sdt>
    </w:p>
    <w:p w14:paraId="20C8809F" w14:textId="77777777" w:rsidR="002D22B6" w:rsidRPr="00D413F9" w:rsidRDefault="003637AE" w:rsidP="002D22B6">
      <w:pPr>
        <w:pStyle w:val="Heading3"/>
      </w:pPr>
      <w:r>
        <w:t>08/21</w:t>
      </w:r>
      <w:r w:rsidR="002D22B6" w:rsidRPr="00D413F9">
        <w:t xml:space="preserve"> –</w:t>
      </w:r>
      <w:r w:rsidR="002D22B6">
        <w:t xml:space="preserve"> </w:t>
      </w:r>
      <w:r>
        <w:t>04/22</w:t>
      </w:r>
    </w:p>
    <w:p w14:paraId="46FB14A6" w14:textId="7A41DFFF" w:rsidR="002D22B6" w:rsidRPr="004D2927" w:rsidRDefault="00056D83" w:rsidP="002D22B6">
      <w:pPr>
        <w:pStyle w:val="Heading2"/>
        <w:rPr>
          <w:sz w:val="28"/>
          <w:szCs w:val="24"/>
        </w:rPr>
      </w:pPr>
      <w:r>
        <w:rPr>
          <w:sz w:val="28"/>
          <w:szCs w:val="24"/>
        </w:rPr>
        <w:t>Teacher</w:t>
      </w:r>
      <w:r w:rsidR="002D22B6" w:rsidRPr="004D2927">
        <w:rPr>
          <w:sz w:val="28"/>
          <w:szCs w:val="24"/>
        </w:rPr>
        <w:t xml:space="preserve"> / </w:t>
      </w:r>
      <w:proofErr w:type="spellStart"/>
      <w:r w:rsidR="00720A38" w:rsidRPr="004D2927">
        <w:rPr>
          <w:rStyle w:val="Emphasis"/>
          <w:sz w:val="28"/>
          <w:szCs w:val="24"/>
        </w:rPr>
        <w:t>Cours</w:t>
      </w:r>
      <w:proofErr w:type="spellEnd"/>
      <w:r w:rsidR="00720A38" w:rsidRPr="004D2927">
        <w:rPr>
          <w:rStyle w:val="Emphasis"/>
          <w:sz w:val="28"/>
          <w:szCs w:val="24"/>
        </w:rPr>
        <w:t xml:space="preserve"> Eric </w:t>
      </w:r>
      <w:proofErr w:type="spellStart"/>
      <w:r w:rsidR="00720A38" w:rsidRPr="004D2927">
        <w:rPr>
          <w:rStyle w:val="Emphasis"/>
          <w:sz w:val="28"/>
          <w:szCs w:val="24"/>
        </w:rPr>
        <w:t>Tabarly</w:t>
      </w:r>
      <w:proofErr w:type="spellEnd"/>
      <w:r w:rsidR="00720A38" w:rsidRPr="004D2927">
        <w:rPr>
          <w:rStyle w:val="Emphasis"/>
          <w:sz w:val="28"/>
          <w:szCs w:val="24"/>
        </w:rPr>
        <w:t>, Esperance Banlieues, Toulon</w:t>
      </w:r>
    </w:p>
    <w:p w14:paraId="230DB5D1" w14:textId="4B84C233" w:rsidR="008749A5" w:rsidRPr="00F9472C" w:rsidRDefault="003637AE" w:rsidP="00B86265">
      <w:pPr>
        <w:spacing w:after="240"/>
        <w:rPr>
          <w:rFonts w:ascii="Cambria" w:hAnsi="Cambria"/>
          <w:sz w:val="18"/>
          <w:szCs w:val="18"/>
        </w:rPr>
      </w:pPr>
      <w:r w:rsidRPr="00F9472C">
        <w:rPr>
          <w:rFonts w:ascii="Cambria" w:hAnsi="Cambria"/>
          <w:sz w:val="18"/>
          <w:szCs w:val="18"/>
        </w:rPr>
        <w:t>Volunteered for 6</w:t>
      </w:r>
      <w:r w:rsidR="00056D83">
        <w:rPr>
          <w:rFonts w:ascii="Cambria" w:hAnsi="Cambria"/>
          <w:sz w:val="18"/>
          <w:szCs w:val="18"/>
        </w:rPr>
        <w:t>-</w:t>
      </w:r>
      <w:r w:rsidRPr="00F9472C">
        <w:rPr>
          <w:rFonts w:ascii="Cambria" w:hAnsi="Cambria"/>
          <w:sz w:val="18"/>
          <w:szCs w:val="18"/>
        </w:rPr>
        <w:t xml:space="preserve">months as part of my curriculum at Ecole Polytechnique. Worked as a </w:t>
      </w:r>
      <w:r w:rsidR="00056D83">
        <w:rPr>
          <w:rFonts w:ascii="Cambria" w:hAnsi="Cambria"/>
          <w:sz w:val="18"/>
          <w:szCs w:val="18"/>
        </w:rPr>
        <w:t>teacher</w:t>
      </w:r>
      <w:r w:rsidRPr="00F9472C">
        <w:rPr>
          <w:rFonts w:ascii="Cambria" w:hAnsi="Cambria"/>
          <w:sz w:val="18"/>
          <w:szCs w:val="18"/>
        </w:rPr>
        <w:t xml:space="preserve"> for children coming from tough neighborhood and with </w:t>
      </w:r>
      <w:r w:rsidR="00056D83">
        <w:rPr>
          <w:rFonts w:ascii="Cambria" w:hAnsi="Cambria"/>
          <w:sz w:val="18"/>
          <w:szCs w:val="18"/>
        </w:rPr>
        <w:t xml:space="preserve">multiple </w:t>
      </w:r>
      <w:r w:rsidRPr="00F9472C">
        <w:rPr>
          <w:rFonts w:ascii="Cambria" w:hAnsi="Cambria"/>
          <w:sz w:val="18"/>
          <w:szCs w:val="18"/>
        </w:rPr>
        <w:t xml:space="preserve">liabilities (parents in prison, drugs, vandalism…) Also handled </w:t>
      </w:r>
      <w:r w:rsidR="00056D83">
        <w:rPr>
          <w:rFonts w:ascii="Cambria" w:hAnsi="Cambria"/>
          <w:sz w:val="18"/>
          <w:szCs w:val="18"/>
        </w:rPr>
        <w:t>some</w:t>
      </w:r>
      <w:r w:rsidRPr="00F9472C">
        <w:rPr>
          <w:rFonts w:ascii="Cambria" w:hAnsi="Cambria"/>
          <w:sz w:val="18"/>
          <w:szCs w:val="18"/>
        </w:rPr>
        <w:t xml:space="preserve"> projects for the school such as recycling old computers into a data storage server</w:t>
      </w:r>
      <w:r w:rsidR="008749A5">
        <w:rPr>
          <w:rFonts w:ascii="Cambria" w:hAnsi="Cambria"/>
          <w:sz w:val="18"/>
          <w:szCs w:val="18"/>
        </w:rPr>
        <w:t>.</w:t>
      </w:r>
    </w:p>
    <w:p w14:paraId="75093CE1" w14:textId="44B9D2AB" w:rsidR="00434074" w:rsidRDefault="00F5115A" w:rsidP="00B86265">
      <w:pPr>
        <w:pStyle w:val="Heading1"/>
        <w:spacing w:before="240"/>
      </w:pPr>
      <w:r>
        <w:t>H</w:t>
      </w:r>
      <w:r w:rsidR="00720A38">
        <w:t>obbies</w:t>
      </w:r>
    </w:p>
    <w:p w14:paraId="54981018" w14:textId="424D1261" w:rsidR="0030001E" w:rsidRPr="00DE1696" w:rsidRDefault="00232756" w:rsidP="00BC7376">
      <w:pPr>
        <w:rPr>
          <w:rFonts w:ascii="Cambria" w:hAnsi="Cambria"/>
          <w:sz w:val="20"/>
          <w:szCs w:val="20"/>
        </w:rPr>
      </w:pPr>
      <w:r w:rsidRPr="00DE1696">
        <w:rPr>
          <w:rFonts w:ascii="Cambria" w:hAnsi="Cambria"/>
          <w:sz w:val="20"/>
          <w:szCs w:val="20"/>
        </w:rPr>
        <w:t xml:space="preserve">Playing Volleyball </w:t>
      </w:r>
      <w:r w:rsidR="00056D83">
        <w:rPr>
          <w:rFonts w:ascii="Cambria" w:hAnsi="Cambria"/>
          <w:sz w:val="20"/>
          <w:szCs w:val="20"/>
        </w:rPr>
        <w:t xml:space="preserve">at competitive level </w:t>
      </w:r>
      <w:r w:rsidRPr="00DE1696">
        <w:rPr>
          <w:rFonts w:ascii="Cambria" w:hAnsi="Cambria"/>
          <w:sz w:val="20"/>
          <w:szCs w:val="20"/>
        </w:rPr>
        <w:t>for 3 years</w:t>
      </w:r>
      <w:r w:rsidR="0030001E" w:rsidRPr="00DE1696">
        <w:rPr>
          <w:rFonts w:ascii="Cambria" w:hAnsi="Cambria"/>
          <w:sz w:val="20"/>
          <w:szCs w:val="20"/>
        </w:rPr>
        <w:t xml:space="preserve">. Working on </w:t>
      </w:r>
      <w:r w:rsidR="00537AFF" w:rsidRPr="00DE1696">
        <w:rPr>
          <w:rFonts w:ascii="Cambria" w:hAnsi="Cambria"/>
          <w:sz w:val="20"/>
          <w:szCs w:val="20"/>
        </w:rPr>
        <w:t>AI projects to a</w:t>
      </w:r>
      <w:r w:rsidR="00884CED" w:rsidRPr="00DE1696">
        <w:rPr>
          <w:rFonts w:ascii="Cambria" w:hAnsi="Cambria"/>
          <w:sz w:val="20"/>
          <w:szCs w:val="20"/>
        </w:rPr>
        <w:t>nalyze text and generate images from it (</w:t>
      </w:r>
      <w:r w:rsidR="00EE5424" w:rsidRPr="00DE1696">
        <w:rPr>
          <w:rFonts w:ascii="Cambria" w:hAnsi="Cambria"/>
          <w:sz w:val="20"/>
          <w:szCs w:val="20"/>
        </w:rPr>
        <w:t>using</w:t>
      </w:r>
      <w:r w:rsidR="00884CED" w:rsidRPr="00DE1696">
        <w:rPr>
          <w:rFonts w:ascii="Cambria" w:hAnsi="Cambria"/>
          <w:sz w:val="20"/>
          <w:szCs w:val="20"/>
        </w:rPr>
        <w:t xml:space="preserve"> Stable diffusion AI).</w:t>
      </w:r>
      <w:r w:rsidR="00A37ECA">
        <w:rPr>
          <w:rFonts w:ascii="Cambria" w:hAnsi="Cambria"/>
          <w:sz w:val="20"/>
          <w:szCs w:val="20"/>
        </w:rPr>
        <w:t xml:space="preserve"> Interested in Japanese culture and well versed in </w:t>
      </w:r>
      <w:r w:rsidR="002D7428">
        <w:rPr>
          <w:rFonts w:ascii="Cambria" w:hAnsi="Cambria"/>
          <w:sz w:val="20"/>
          <w:szCs w:val="20"/>
        </w:rPr>
        <w:t>gaming.</w:t>
      </w:r>
    </w:p>
    <w:sectPr w:rsidR="0030001E" w:rsidRPr="00DE1696" w:rsidSect="00B86265">
      <w:footerReference w:type="default" r:id="rId9"/>
      <w:pgSz w:w="12240" w:h="15840" w:code="1"/>
      <w:pgMar w:top="568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77337" w14:textId="77777777" w:rsidR="00581249" w:rsidRDefault="00581249" w:rsidP="00725803">
      <w:pPr>
        <w:spacing w:after="0"/>
      </w:pPr>
      <w:r>
        <w:separator/>
      </w:r>
    </w:p>
  </w:endnote>
  <w:endnote w:type="continuationSeparator" w:id="0">
    <w:p w14:paraId="337122F5" w14:textId="77777777" w:rsidR="00581249" w:rsidRDefault="00581249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53C872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509D" w14:textId="77777777" w:rsidR="00581249" w:rsidRDefault="00581249" w:rsidP="00725803">
      <w:pPr>
        <w:spacing w:after="0"/>
      </w:pPr>
      <w:r>
        <w:separator/>
      </w:r>
    </w:p>
  </w:footnote>
  <w:footnote w:type="continuationSeparator" w:id="0">
    <w:p w14:paraId="3B0910FA" w14:textId="77777777" w:rsidR="00581249" w:rsidRDefault="00581249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54967128">
    <w:abstractNumId w:val="9"/>
  </w:num>
  <w:num w:numId="2" w16cid:durableId="985015200">
    <w:abstractNumId w:val="7"/>
  </w:num>
  <w:num w:numId="3" w16cid:durableId="36399300">
    <w:abstractNumId w:val="6"/>
  </w:num>
  <w:num w:numId="4" w16cid:durableId="87477810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0419748">
    <w:abstractNumId w:val="8"/>
  </w:num>
  <w:num w:numId="6" w16cid:durableId="1038242283">
    <w:abstractNumId w:val="10"/>
  </w:num>
  <w:num w:numId="7" w16cid:durableId="1478303911">
    <w:abstractNumId w:val="5"/>
  </w:num>
  <w:num w:numId="8" w16cid:durableId="1439251319">
    <w:abstractNumId w:val="4"/>
  </w:num>
  <w:num w:numId="9" w16cid:durableId="1432890496">
    <w:abstractNumId w:val="3"/>
  </w:num>
  <w:num w:numId="10" w16cid:durableId="1567377826">
    <w:abstractNumId w:val="2"/>
  </w:num>
  <w:num w:numId="11" w16cid:durableId="490213731">
    <w:abstractNumId w:val="1"/>
  </w:num>
  <w:num w:numId="12" w16cid:durableId="197463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249"/>
    <w:rsid w:val="00025E77"/>
    <w:rsid w:val="00027312"/>
    <w:rsid w:val="00056D83"/>
    <w:rsid w:val="000645F2"/>
    <w:rsid w:val="00082F03"/>
    <w:rsid w:val="000835A0"/>
    <w:rsid w:val="000934A2"/>
    <w:rsid w:val="000C0507"/>
    <w:rsid w:val="000F57BD"/>
    <w:rsid w:val="001145B6"/>
    <w:rsid w:val="001B0955"/>
    <w:rsid w:val="00227784"/>
    <w:rsid w:val="00232756"/>
    <w:rsid w:val="0023705D"/>
    <w:rsid w:val="00250A31"/>
    <w:rsid w:val="00251C13"/>
    <w:rsid w:val="002703F0"/>
    <w:rsid w:val="002922D0"/>
    <w:rsid w:val="002D22B6"/>
    <w:rsid w:val="002D7428"/>
    <w:rsid w:val="002E0B89"/>
    <w:rsid w:val="002E5349"/>
    <w:rsid w:val="0030001E"/>
    <w:rsid w:val="003147E4"/>
    <w:rsid w:val="00340B03"/>
    <w:rsid w:val="003637AE"/>
    <w:rsid w:val="00374ECC"/>
    <w:rsid w:val="00380AE7"/>
    <w:rsid w:val="003A6943"/>
    <w:rsid w:val="00410BA2"/>
    <w:rsid w:val="00421565"/>
    <w:rsid w:val="00434074"/>
    <w:rsid w:val="004460B2"/>
    <w:rsid w:val="00454D95"/>
    <w:rsid w:val="00463C3B"/>
    <w:rsid w:val="004937AE"/>
    <w:rsid w:val="004A1C45"/>
    <w:rsid w:val="004D2927"/>
    <w:rsid w:val="004E2970"/>
    <w:rsid w:val="004F314C"/>
    <w:rsid w:val="005026DD"/>
    <w:rsid w:val="00513EFC"/>
    <w:rsid w:val="0052113B"/>
    <w:rsid w:val="00537AFF"/>
    <w:rsid w:val="00564951"/>
    <w:rsid w:val="00573BF9"/>
    <w:rsid w:val="00581249"/>
    <w:rsid w:val="005A4A49"/>
    <w:rsid w:val="005B1D68"/>
    <w:rsid w:val="00611B37"/>
    <w:rsid w:val="006252B4"/>
    <w:rsid w:val="00646BA2"/>
    <w:rsid w:val="0067177F"/>
    <w:rsid w:val="00675EA0"/>
    <w:rsid w:val="006C08A0"/>
    <w:rsid w:val="006C19DC"/>
    <w:rsid w:val="006C47D8"/>
    <w:rsid w:val="006D2D08"/>
    <w:rsid w:val="006F26A2"/>
    <w:rsid w:val="0070237E"/>
    <w:rsid w:val="00703BB0"/>
    <w:rsid w:val="00720A38"/>
    <w:rsid w:val="00725803"/>
    <w:rsid w:val="00725CB5"/>
    <w:rsid w:val="007307A3"/>
    <w:rsid w:val="00752315"/>
    <w:rsid w:val="00857E6B"/>
    <w:rsid w:val="00864626"/>
    <w:rsid w:val="00874555"/>
    <w:rsid w:val="008749A5"/>
    <w:rsid w:val="00884CED"/>
    <w:rsid w:val="008968C4"/>
    <w:rsid w:val="008D7C1C"/>
    <w:rsid w:val="0092291B"/>
    <w:rsid w:val="00932D92"/>
    <w:rsid w:val="00944F48"/>
    <w:rsid w:val="0095272C"/>
    <w:rsid w:val="009668B3"/>
    <w:rsid w:val="00972024"/>
    <w:rsid w:val="009F04D2"/>
    <w:rsid w:val="009F2BA7"/>
    <w:rsid w:val="009F6DA0"/>
    <w:rsid w:val="00A01182"/>
    <w:rsid w:val="00A053D0"/>
    <w:rsid w:val="00A37ECA"/>
    <w:rsid w:val="00AA6B42"/>
    <w:rsid w:val="00AD13CB"/>
    <w:rsid w:val="00AD3FD8"/>
    <w:rsid w:val="00AD7F12"/>
    <w:rsid w:val="00AE335F"/>
    <w:rsid w:val="00AE7978"/>
    <w:rsid w:val="00B370A8"/>
    <w:rsid w:val="00B86265"/>
    <w:rsid w:val="00BC7376"/>
    <w:rsid w:val="00BD669A"/>
    <w:rsid w:val="00C13F2B"/>
    <w:rsid w:val="00C43D65"/>
    <w:rsid w:val="00C84833"/>
    <w:rsid w:val="00C9044F"/>
    <w:rsid w:val="00D2420D"/>
    <w:rsid w:val="00D25FF6"/>
    <w:rsid w:val="00D30382"/>
    <w:rsid w:val="00D413F9"/>
    <w:rsid w:val="00D44E50"/>
    <w:rsid w:val="00D90060"/>
    <w:rsid w:val="00D92B95"/>
    <w:rsid w:val="00DD3B45"/>
    <w:rsid w:val="00DE1696"/>
    <w:rsid w:val="00E03F71"/>
    <w:rsid w:val="00E154B5"/>
    <w:rsid w:val="00E232F0"/>
    <w:rsid w:val="00E52791"/>
    <w:rsid w:val="00E53816"/>
    <w:rsid w:val="00E83195"/>
    <w:rsid w:val="00EE5424"/>
    <w:rsid w:val="00F0074A"/>
    <w:rsid w:val="00F00A4F"/>
    <w:rsid w:val="00F21293"/>
    <w:rsid w:val="00F33CD8"/>
    <w:rsid w:val="00F34E37"/>
    <w:rsid w:val="00F5115A"/>
    <w:rsid w:val="00F61E6E"/>
    <w:rsid w:val="00F9472C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F98F6"/>
  <w15:chartTrackingRefBased/>
  <w15:docId w15:val="{018BB83A-CBB5-4483-A27C-5BB51BC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loud\OneDrive\Polytechnique\Cours\ANG\ANG%20451\CV\CV%20Ey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93FB51B58D4BDB98D319D27116F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7B009-98FB-47D6-8AB0-6C780909B538}"/>
      </w:docPartPr>
      <w:docPartBody>
        <w:p w:rsidR="004E1FD6" w:rsidRDefault="004E1FD6">
          <w:pPr>
            <w:pStyle w:val="2293FB51B58D4BDB98D319D27116F367"/>
          </w:pPr>
          <w:r>
            <w:t>First Name</w:t>
          </w:r>
        </w:p>
      </w:docPartBody>
    </w:docPart>
    <w:docPart>
      <w:docPartPr>
        <w:name w:val="68F4F82AB4D84F868A10C24CFC881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23FB7-28D1-4306-8005-84BA8D9701AB}"/>
      </w:docPartPr>
      <w:docPartBody>
        <w:p w:rsidR="004E1FD6" w:rsidRDefault="004E1FD6">
          <w:pPr>
            <w:pStyle w:val="68F4F82AB4D84F868A10C24CFC8812AC"/>
          </w:pPr>
          <w:r>
            <w:t>Last Name</w:t>
          </w:r>
        </w:p>
      </w:docPartBody>
    </w:docPart>
    <w:docPart>
      <w:docPartPr>
        <w:name w:val="4069AE70AA1B41EAA7BDF43B60804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C000A-F9A1-457D-9737-C1350C152FFD}"/>
      </w:docPartPr>
      <w:docPartBody>
        <w:p w:rsidR="004E1FD6" w:rsidRDefault="004E1FD6">
          <w:pPr>
            <w:pStyle w:val="4069AE70AA1B41EAA7BDF43B60804493"/>
          </w:pPr>
          <w:r w:rsidRPr="009D0878">
            <w:t>Address</w:t>
          </w:r>
        </w:p>
      </w:docPartBody>
    </w:docPart>
    <w:docPart>
      <w:docPartPr>
        <w:name w:val="E596C4875EFA415283BF6137EEA58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C27D8-E035-4894-B93D-E94D56F700E4}"/>
      </w:docPartPr>
      <w:docPartBody>
        <w:p w:rsidR="004E1FD6" w:rsidRDefault="004E1FD6">
          <w:pPr>
            <w:pStyle w:val="E596C4875EFA415283BF6137EEA58AD3"/>
          </w:pPr>
          <w:r w:rsidRPr="009D0878">
            <w:t>Phone</w:t>
          </w:r>
        </w:p>
      </w:docPartBody>
    </w:docPart>
    <w:docPart>
      <w:docPartPr>
        <w:name w:val="3B15EC9E5D224C51A62A348C4C9C5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1FF81-3059-44D8-878C-5FFE5F658D32}"/>
      </w:docPartPr>
      <w:docPartBody>
        <w:p w:rsidR="004E1FD6" w:rsidRDefault="004E1FD6">
          <w:pPr>
            <w:pStyle w:val="3B15EC9E5D224C51A62A348C4C9C5936"/>
          </w:pPr>
          <w:r w:rsidRPr="009D0878">
            <w:t>Email</w:t>
          </w:r>
        </w:p>
      </w:docPartBody>
    </w:docPart>
    <w:docPart>
      <w:docPartPr>
        <w:name w:val="8CC86519E3914FC8A450994B9A24C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33372-BFEE-49BF-BF3F-7E97009EC85B}"/>
      </w:docPartPr>
      <w:docPartBody>
        <w:p w:rsidR="004E1FD6" w:rsidRDefault="004E1FD6">
          <w:pPr>
            <w:pStyle w:val="8CC86519E3914FC8A450994B9A24CCB6"/>
          </w:pPr>
          <w:r w:rsidRPr="009D0878">
            <w:t>LinkedIn Profile</w:t>
          </w:r>
        </w:p>
      </w:docPartBody>
    </w:docPart>
    <w:docPart>
      <w:docPartPr>
        <w:name w:val="BA32DDBBCDEF408A9482C936E77843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C1475-60EA-4AB4-9D2B-A7E130193F18}"/>
      </w:docPartPr>
      <w:docPartBody>
        <w:p w:rsidR="004E1FD6" w:rsidRDefault="004E1FD6">
          <w:pPr>
            <w:pStyle w:val="BA32DDBBCDEF408A9482C936E77843CB"/>
          </w:pPr>
          <w:r w:rsidRPr="009D0878">
            <w:t>Twitter/Blog/Portfolio</w:t>
          </w:r>
        </w:p>
      </w:docPartBody>
    </w:docPart>
    <w:docPart>
      <w:docPartPr>
        <w:name w:val="8C48190D52E144E5AAF88F21D675A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FA26-710C-4E94-A5F9-7ACAE5CF6E64}"/>
      </w:docPartPr>
      <w:docPartBody>
        <w:p w:rsidR="004E1FD6" w:rsidRDefault="004E1FD6">
          <w:pPr>
            <w:pStyle w:val="8C48190D52E144E5AAF88F21D675AE00"/>
          </w:pPr>
          <w:r w:rsidRPr="0070237E">
            <w:t>Education</w:t>
          </w:r>
        </w:p>
      </w:docPartBody>
    </w:docPart>
    <w:docPart>
      <w:docPartPr>
        <w:name w:val="3E3EE5CC00A64DEBAF0D8A64C41A4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6CF8B-142A-413D-BD6B-312F45FD2C42}"/>
      </w:docPartPr>
      <w:docPartBody>
        <w:p w:rsidR="004E1FD6" w:rsidRDefault="004E1FD6">
          <w:pPr>
            <w:pStyle w:val="3E3EE5CC00A64DEBAF0D8A64C41A414E"/>
          </w:pPr>
          <w:r>
            <w:t>Skills</w:t>
          </w:r>
        </w:p>
      </w:docPartBody>
    </w:docPart>
    <w:docPart>
      <w:docPartPr>
        <w:name w:val="A8508908608342018E63CC0E778C8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FB73F-16E0-4EA3-8F84-00E20167EE81}"/>
      </w:docPartPr>
      <w:docPartBody>
        <w:p w:rsidR="004E1FD6" w:rsidRDefault="004E1FD6">
          <w:pPr>
            <w:pStyle w:val="A8508908608342018E63CC0E778C8E9B"/>
          </w:pPr>
          <w:r w:rsidRPr="00AD3FD8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6"/>
    <w:rsid w:val="004E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93FB51B58D4BDB98D319D27116F367">
    <w:name w:val="2293FB51B58D4BDB98D319D27116F367"/>
  </w:style>
  <w:style w:type="paragraph" w:customStyle="1" w:styleId="68F4F82AB4D84F868A10C24CFC8812AC">
    <w:name w:val="68F4F82AB4D84F868A10C24CFC8812AC"/>
  </w:style>
  <w:style w:type="paragraph" w:customStyle="1" w:styleId="4069AE70AA1B41EAA7BDF43B60804493">
    <w:name w:val="4069AE70AA1B41EAA7BDF43B60804493"/>
  </w:style>
  <w:style w:type="paragraph" w:customStyle="1" w:styleId="E596C4875EFA415283BF6137EEA58AD3">
    <w:name w:val="E596C4875EFA415283BF6137EEA58AD3"/>
  </w:style>
  <w:style w:type="paragraph" w:customStyle="1" w:styleId="3B15EC9E5D224C51A62A348C4C9C5936">
    <w:name w:val="3B15EC9E5D224C51A62A348C4C9C5936"/>
  </w:style>
  <w:style w:type="paragraph" w:customStyle="1" w:styleId="8CC86519E3914FC8A450994B9A24CCB6">
    <w:name w:val="8CC86519E3914FC8A450994B9A24CCB6"/>
  </w:style>
  <w:style w:type="paragraph" w:customStyle="1" w:styleId="BA32DDBBCDEF408A9482C936E77843CB">
    <w:name w:val="BA32DDBBCDEF408A9482C936E77843CB"/>
  </w:style>
  <w:style w:type="paragraph" w:customStyle="1" w:styleId="8C48190D52E144E5AAF88F21D675AE00">
    <w:name w:val="8C48190D52E144E5AAF88F21D675AE00"/>
  </w:style>
  <w:style w:type="paragraph" w:customStyle="1" w:styleId="3E3EE5CC00A64DEBAF0D8A64C41A414E">
    <w:name w:val="3E3EE5CC00A64DEBAF0D8A64C41A414E"/>
  </w:style>
  <w:style w:type="paragraph" w:customStyle="1" w:styleId="A8508908608342018E63CC0E778C8E9B">
    <w:name w:val="A8508908608342018E63CC0E778C8E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Eyal</Abstract>
  <CompanyAddress>10 Boulevard des Maréchaux, 91120, Palaiseau</CompanyAddress>
  <CompanyPhone>+33695219066</CompanyPhone>
  <CompanyFax/>
  <CompanyEmail>eyal.benaroche@polytechnique.edu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Eyal.dotx</Template>
  <TotalTime>1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BENAROCHE</dc:creator>
  <cp:keywords>www.linkedin.com/in/eyal-benaroche</cp:keywords>
  <dc:description/>
  <cp:lastModifiedBy>Eyal BENAROCHE</cp:lastModifiedBy>
  <cp:revision>3</cp:revision>
  <dcterms:created xsi:type="dcterms:W3CDTF">2022-10-11T08:07:00Z</dcterms:created>
  <dcterms:modified xsi:type="dcterms:W3CDTF">2022-10-11T08:08:00Z</dcterms:modified>
  <cp:category>Benaroche</cp:category>
  <cp:contentStatus>[https://github.com/Shaamallow]</cp:contentStatus>
</cp:coreProperties>
</file>